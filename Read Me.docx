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B4B1" w14:textId="77777777"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C7BB09E" wp14:editId="003360FD">
            <wp:extent cx="3657600" cy="2127269"/>
            <wp:effectExtent l="0" t="0" r="0" b="635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27269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3EA3B12F" w14:textId="1D79DD61" w:rsidR="00C6554A" w:rsidRDefault="00E7121E" w:rsidP="00C6554A">
      <w:pPr>
        <w:pStyle w:val="Title"/>
      </w:pPr>
      <w:r>
        <w:t>Synergy 2018</w:t>
      </w:r>
    </w:p>
    <w:p w14:paraId="28D12B79" w14:textId="43EBF214" w:rsidR="00C6554A" w:rsidRPr="00D5413C" w:rsidRDefault="00E7121E" w:rsidP="00C6554A">
      <w:pPr>
        <w:pStyle w:val="Subtitle"/>
      </w:pPr>
      <w:r>
        <w:t>Developed by Ramneek Kalra</w:t>
      </w:r>
      <w:r>
        <w:br/>
        <w:t>Aman Agarwal</w:t>
      </w:r>
    </w:p>
    <w:p w14:paraId="7B7D7ACC" w14:textId="0A3C4FAD" w:rsidR="00C6554A" w:rsidRDefault="00C6554A" w:rsidP="00C6554A">
      <w:pPr>
        <w:pStyle w:val="ContactInfo"/>
      </w:pPr>
      <w:r>
        <w:br w:type="page"/>
      </w:r>
    </w:p>
    <w:p w14:paraId="17DCED02" w14:textId="077AEF20" w:rsidR="00C6554A" w:rsidRDefault="00E7121E" w:rsidP="00C6554A">
      <w:pPr>
        <w:pStyle w:val="Heading1"/>
      </w:pPr>
      <w:r>
        <w:lastRenderedPageBreak/>
        <w:t>Instructions to Run the Project</w:t>
      </w:r>
    </w:p>
    <w:p w14:paraId="066DBAE1" w14:textId="3115998A" w:rsidR="00C6554A" w:rsidRDefault="00E7121E" w:rsidP="00E7121E">
      <w:pPr>
        <w:jc w:val="both"/>
      </w:pPr>
      <w:r>
        <w:t>If you are having Eclipse and having JAVA EE Package downloaded, so you can follow below steps:</w:t>
      </w:r>
    </w:p>
    <w:p w14:paraId="3EBAAEB3" w14:textId="32F4EFE8" w:rsidR="00E7121E" w:rsidRDefault="00E7121E" w:rsidP="00E7121E">
      <w:pPr>
        <w:pStyle w:val="ListBullet"/>
        <w:numPr>
          <w:ilvl w:val="0"/>
          <w:numId w:val="1"/>
        </w:numPr>
      </w:pPr>
      <w:r>
        <w:t>Import the zip from Import Option in General Category as opened dialog showed over the screen.</w:t>
      </w:r>
    </w:p>
    <w:p w14:paraId="79A47430" w14:textId="3DEA9358" w:rsidR="00E7121E" w:rsidRPr="00514122" w:rsidRDefault="00E7121E" w:rsidP="00E7121E">
      <w:pPr>
        <w:pStyle w:val="ListBullet"/>
        <w:numPr>
          <w:ilvl w:val="0"/>
          <w:numId w:val="1"/>
        </w:numPr>
      </w:pPr>
      <w:r>
        <w:t xml:space="preserve">Setup the Tomcat 8.0 in Eclipse IDE and then after that, run the </w:t>
      </w:r>
      <w:proofErr w:type="spellStart"/>
      <w:r>
        <w:t>index.jsp</w:t>
      </w:r>
      <w:proofErr w:type="spellEnd"/>
      <w:r>
        <w:t xml:space="preserve"> from </w:t>
      </w:r>
      <w:proofErr w:type="spellStart"/>
      <w:r>
        <w:t>webContent</w:t>
      </w:r>
      <w:proofErr w:type="spellEnd"/>
      <w:r>
        <w:t xml:space="preserve"> Folder of Project.</w:t>
      </w:r>
    </w:p>
    <w:p w14:paraId="359767F3" w14:textId="427A2D97" w:rsidR="002C74C0" w:rsidRDefault="00E7121E" w:rsidP="00E7121E">
      <w:pPr>
        <w:jc w:val="both"/>
      </w:pPr>
      <w:r>
        <w:t>If you want to run the web application normally without Eclipse, then follow the below steps:</w:t>
      </w:r>
    </w:p>
    <w:p w14:paraId="157E2A24" w14:textId="45261BCB" w:rsidR="00E7121E" w:rsidRDefault="00E7121E" w:rsidP="00E7121E">
      <w:pPr>
        <w:pStyle w:val="ListParagraph"/>
        <w:numPr>
          <w:ilvl w:val="0"/>
          <w:numId w:val="16"/>
        </w:numPr>
        <w:jc w:val="both"/>
      </w:pPr>
      <w:r>
        <w:t xml:space="preserve">Extract the project zip over the Desktop and then open </w:t>
      </w:r>
      <w:proofErr w:type="spellStart"/>
      <w:r>
        <w:t>UniCode</w:t>
      </w:r>
      <w:proofErr w:type="spellEnd"/>
      <w:r>
        <w:t xml:space="preserve"> &gt; </w:t>
      </w:r>
      <w:proofErr w:type="spellStart"/>
      <w:r>
        <w:t>WebContent</w:t>
      </w:r>
      <w:proofErr w:type="spellEnd"/>
      <w:r>
        <w:t xml:space="preserve"> &gt; </w:t>
      </w:r>
      <w:proofErr w:type="spellStart"/>
      <w:r>
        <w:t>index.jsp</w:t>
      </w:r>
      <w:proofErr w:type="spellEnd"/>
      <w:r>
        <w:t>. Open this file in any Browser.</w:t>
      </w:r>
    </w:p>
    <w:p w14:paraId="62050CF1" w14:textId="6F1EAB37" w:rsidR="00E7121E" w:rsidRDefault="00E7121E" w:rsidP="00E7121E">
      <w:pPr>
        <w:jc w:val="both"/>
      </w:pPr>
    </w:p>
    <w:p w14:paraId="069B47C2" w14:textId="77777777" w:rsidR="00E7121E" w:rsidRDefault="00E7121E" w:rsidP="00E7121E">
      <w:pPr>
        <w:jc w:val="both"/>
      </w:pPr>
      <w:bookmarkStart w:id="5" w:name="_GoBack"/>
      <w:bookmarkEnd w:id="5"/>
    </w:p>
    <w:sectPr w:rsidR="00E7121E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5E479" w14:textId="77777777" w:rsidR="007412F4" w:rsidRDefault="007412F4" w:rsidP="00C6554A">
      <w:pPr>
        <w:spacing w:before="0" w:after="0" w:line="240" w:lineRule="auto"/>
      </w:pPr>
      <w:r>
        <w:separator/>
      </w:r>
    </w:p>
  </w:endnote>
  <w:endnote w:type="continuationSeparator" w:id="0">
    <w:p w14:paraId="39364A0D" w14:textId="77777777" w:rsidR="007412F4" w:rsidRDefault="007412F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58846" w14:textId="20E604B8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7121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58C9B" w14:textId="77777777" w:rsidR="007412F4" w:rsidRDefault="007412F4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332C416" w14:textId="77777777" w:rsidR="007412F4" w:rsidRDefault="007412F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974DCD"/>
    <w:multiLevelType w:val="hybridMultilevel"/>
    <w:tmpl w:val="E17868FC"/>
    <w:lvl w:ilvl="0" w:tplc="BDD8911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1E"/>
    <w:rsid w:val="002554CD"/>
    <w:rsid w:val="00293B83"/>
    <w:rsid w:val="002B4294"/>
    <w:rsid w:val="00333D0D"/>
    <w:rsid w:val="004C049F"/>
    <w:rsid w:val="005000E2"/>
    <w:rsid w:val="006A3CE7"/>
    <w:rsid w:val="007412F4"/>
    <w:rsid w:val="00C6554A"/>
    <w:rsid w:val="00E7121E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D44AB6"/>
  <w15:chartTrackingRefBased/>
  <w15:docId w15:val="{707951AD-F62A-42FA-9C39-4420603E3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stParagraph">
    <w:name w:val="List Paragraph"/>
    <w:basedOn w:val="Normal"/>
    <w:uiPriority w:val="34"/>
    <w:unhideWhenUsed/>
    <w:qFormat/>
    <w:rsid w:val="00E71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neek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7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Ramneek Kalra</dc:creator>
  <cp:keywords/>
  <dc:description/>
  <cp:lastModifiedBy>Ramneek Kalra</cp:lastModifiedBy>
  <cp:revision>1</cp:revision>
  <dcterms:created xsi:type="dcterms:W3CDTF">2018-02-14T08:55:00Z</dcterms:created>
  <dcterms:modified xsi:type="dcterms:W3CDTF">2018-02-14T09:02:00Z</dcterms:modified>
</cp:coreProperties>
</file>